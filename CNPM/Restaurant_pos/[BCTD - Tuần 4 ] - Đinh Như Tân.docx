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8640"/>
      </w:tblGrid>
      <w:tr w:rsidR="006808FB" w14:paraId="5C0A8F84" w14:textId="77777777" w:rsidTr="00AD3B3D">
        <w:trPr>
          <w:trHeight w:val="1296"/>
        </w:trPr>
        <w:tc>
          <w:tcPr>
            <w:tcW w:w="8640" w:type="dxa"/>
          </w:tcPr>
          <w:p w14:paraId="40688955" w14:textId="77777777" w:rsidR="006808FB" w:rsidRDefault="006D0E22" w:rsidP="00823D7B">
            <w:pPr>
              <w:pStyle w:val="Title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  <w:p w14:paraId="07A18F7E" w14:textId="503502B9" w:rsidR="006D0E22" w:rsidRPr="00664262" w:rsidRDefault="006D0E22" w:rsidP="00823D7B">
            <w:pPr>
              <w:pStyle w:val="Title"/>
              <w:rPr>
                <w:color w:val="auto"/>
              </w:rPr>
            </w:pPr>
            <w:proofErr w:type="spellStart"/>
            <w:r>
              <w:t>Tên</w:t>
            </w:r>
            <w:proofErr w:type="spellEnd"/>
            <w:r>
              <w:t xml:space="preserve">: </w:t>
            </w:r>
            <w:r w:rsidR="00D165AE">
              <w:t>Đinh Như Tân</w:t>
            </w:r>
          </w:p>
        </w:tc>
      </w:tr>
    </w:tbl>
    <w:p w14:paraId="1C30A461" w14:textId="72214CED" w:rsidR="006808FB" w:rsidRPr="006808FB" w:rsidRDefault="006D0E22" w:rsidP="005F71E0">
      <w:pPr>
        <w:pStyle w:val="Subtitle"/>
      </w:pPr>
      <w:proofErr w:type="spellStart"/>
      <w:r>
        <w:t>Tuần</w:t>
      </w:r>
      <w:proofErr w:type="spellEnd"/>
      <w:r>
        <w:t xml:space="preserve"> </w:t>
      </w:r>
      <w:r w:rsidR="00D165AE">
        <w:t>4</w:t>
      </w:r>
      <w:r>
        <w:t xml:space="preserve"> </w:t>
      </w:r>
      <w:r w:rsidR="006808FB" w:rsidRPr="006E2D31">
        <w:t xml:space="preserve">- </w:t>
      </w:r>
      <w:r w:rsidR="00D165AE">
        <w:t>06</w:t>
      </w:r>
      <w:r>
        <w:t>/</w:t>
      </w:r>
      <w:r w:rsidR="00D165AE">
        <w:t>09</w:t>
      </w:r>
    </w:p>
    <w:p w14:paraId="111EE685" w14:textId="0463EA95" w:rsidR="00723BE2" w:rsidRPr="00A44734" w:rsidRDefault="006D0E22" w:rsidP="00723BE2">
      <w:pPr>
        <w:pStyle w:val="Heading1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697E4884" w14:textId="330ACBFE" w:rsidR="00723BE2" w:rsidRPr="00A44734" w:rsidRDefault="00D165AE" w:rsidP="005F71E0">
      <w:pPr>
        <w:pStyle w:val="ListParagraph"/>
        <w:numPr>
          <w:ilvl w:val="0"/>
          <w:numId w:val="22"/>
        </w:numPr>
      </w:pPr>
      <w:proofErr w:type="spellStart"/>
      <w:r>
        <w:t>Làm</w:t>
      </w:r>
      <w:proofErr w:type="spellEnd"/>
      <w:r>
        <w:t xml:space="preserve"> task 1</w:t>
      </w:r>
    </w:p>
    <w:p w14:paraId="196A722F" w14:textId="161E230C" w:rsidR="00683AD8" w:rsidRPr="00A44734" w:rsidRDefault="00D165AE" w:rsidP="00D165AE">
      <w:pPr>
        <w:pStyle w:val="ListParagraph"/>
        <w:numPr>
          <w:ilvl w:val="0"/>
          <w:numId w:val="2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3AB257B" w14:textId="799E4FD9" w:rsidR="00A44734" w:rsidRDefault="00907F3C" w:rsidP="00723BE2">
      <w:pPr>
        <w:pStyle w:val="Heading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7C9A032" w14:textId="7956605C" w:rsidR="00A44734" w:rsidRPr="00A44734" w:rsidRDefault="00D165AE" w:rsidP="005F71E0">
      <w:pPr>
        <w:pStyle w:val="ListParagraph"/>
        <w:numPr>
          <w:ilvl w:val="0"/>
          <w:numId w:val="2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CBEA6AF" w14:textId="27BE009D" w:rsidR="00A44734" w:rsidRDefault="00907F3C" w:rsidP="005F71E0">
      <w:pPr>
        <w:pStyle w:val="Heading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590D5460" w14:textId="0C377017" w:rsidR="00A44734" w:rsidRPr="00A44734" w:rsidRDefault="00D165AE" w:rsidP="005F71E0">
      <w:pPr>
        <w:pStyle w:val="ListParagraph"/>
        <w:numPr>
          <w:ilvl w:val="0"/>
          <w:numId w:val="24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use-case</w:t>
      </w:r>
    </w:p>
    <w:p w14:paraId="6F6AC7AE" w14:textId="4512B69B" w:rsidR="00A44734" w:rsidRPr="00A44734" w:rsidRDefault="00D165AE" w:rsidP="005F71E0">
      <w:pPr>
        <w:pStyle w:val="ListParagraph"/>
        <w:numPr>
          <w:ilvl w:val="0"/>
          <w:numId w:val="2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B1CCC2D" w14:textId="6EB9A5FE" w:rsidR="006808FB" w:rsidRDefault="006D0E22" w:rsidP="00D165AE">
      <w:pPr>
        <w:pStyle w:val="Heading1"/>
      </w:pPr>
      <w:proofErr w:type="spellStart"/>
      <w:r>
        <w:t>ChangeLog</w:t>
      </w:r>
      <w:proofErr w:type="spellEnd"/>
      <w:r w:rsidR="00907F3C">
        <w:t xml:space="preserve"> (</w:t>
      </w:r>
      <w:proofErr w:type="spellStart"/>
      <w:r w:rsidR="00907F3C">
        <w:t>Github</w:t>
      </w:r>
      <w:proofErr w:type="spellEnd"/>
      <w:r w:rsidR="00907F3C">
        <w:t>)</w:t>
      </w:r>
    </w:p>
    <w:p w14:paraId="5DFEAF93" w14:textId="632206F2" w:rsidR="00907F3C" w:rsidRPr="006808FB" w:rsidRDefault="00907F3C" w:rsidP="00D165AE">
      <w:pPr>
        <w:pStyle w:val="Heading1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9E7983D" w14:textId="21DA9349" w:rsidR="00430F65" w:rsidRDefault="00907F3C" w:rsidP="00D165AE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sectPr w:rsidR="00430F65" w:rsidSect="0070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F2D6" w14:textId="77777777" w:rsidR="00961244" w:rsidRDefault="00961244" w:rsidP="006A0B6E">
      <w:r>
        <w:separator/>
      </w:r>
    </w:p>
  </w:endnote>
  <w:endnote w:type="continuationSeparator" w:id="0">
    <w:p w14:paraId="29F7E60B" w14:textId="77777777" w:rsidR="00961244" w:rsidRDefault="00961244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67346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3505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6AABA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8857D" w14:textId="77777777" w:rsidR="00961244" w:rsidRDefault="00961244" w:rsidP="006A0B6E">
      <w:r>
        <w:separator/>
      </w:r>
    </w:p>
  </w:footnote>
  <w:footnote w:type="continuationSeparator" w:id="0">
    <w:p w14:paraId="721B6902" w14:textId="77777777" w:rsidR="00961244" w:rsidRDefault="00961244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4B9D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FEAF7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0BEAC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A780B5" wp14:editId="4301874E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08AE2AD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18"/>
  </w:num>
  <w:num w:numId="23">
    <w:abstractNumId w:val="24"/>
  </w:num>
  <w:num w:numId="24">
    <w:abstractNumId w:val="13"/>
  </w:num>
  <w:num w:numId="25">
    <w:abstractNumId w:val="17"/>
  </w:num>
  <w:num w:numId="26">
    <w:abstractNumId w:val="15"/>
  </w:num>
  <w:num w:numId="27">
    <w:abstractNumId w:val="27"/>
  </w:num>
  <w:num w:numId="28">
    <w:abstractNumId w:val="11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22"/>
    <w:rsid w:val="00002BD9"/>
    <w:rsid w:val="000156D6"/>
    <w:rsid w:val="00032122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D0E22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145C7"/>
    <w:rsid w:val="00823D7B"/>
    <w:rsid w:val="00843EA3"/>
    <w:rsid w:val="0086638E"/>
    <w:rsid w:val="00887863"/>
    <w:rsid w:val="008C1EF6"/>
    <w:rsid w:val="008E23DB"/>
    <w:rsid w:val="008E2B0D"/>
    <w:rsid w:val="00907F3C"/>
    <w:rsid w:val="009241DD"/>
    <w:rsid w:val="00952B4B"/>
    <w:rsid w:val="00961244"/>
    <w:rsid w:val="00972305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56E1C"/>
    <w:rsid w:val="00C61E66"/>
    <w:rsid w:val="00C721A9"/>
    <w:rsid w:val="00C92D34"/>
    <w:rsid w:val="00CA260E"/>
    <w:rsid w:val="00CB2F1F"/>
    <w:rsid w:val="00CD5704"/>
    <w:rsid w:val="00D165AE"/>
    <w:rsid w:val="00DD5CC5"/>
    <w:rsid w:val="00E137D3"/>
    <w:rsid w:val="00E15179"/>
    <w:rsid w:val="00E261B4"/>
    <w:rsid w:val="00EA095D"/>
    <w:rsid w:val="00F37FE5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7FEF36"/>
  <w15:docId w15:val="{EAB88FE4-6F9D-4189-BDB6-90CA7FBF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[BCTD - Tuần 4 ] - Đinh Như Tân.docx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Tân Đinh Như</cp:lastModifiedBy>
  <cp:revision>2</cp:revision>
  <dcterms:created xsi:type="dcterms:W3CDTF">2021-09-10T12:17:00Z</dcterms:created>
  <dcterms:modified xsi:type="dcterms:W3CDTF">2021-09-10T12:17:00Z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