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Layout table to enter Title"/>
      </w:tblPr>
      <w:tblGrid>
        <w:gridCol w:w="8640"/>
      </w:tblGrid>
      <w:tr w:rsidR="006808FB" w14:paraId="5C0A8F84" w14:textId="77777777" w:rsidTr="00AD3B3D">
        <w:trPr>
          <w:trHeight w:val="1296"/>
        </w:trPr>
        <w:tc>
          <w:tcPr>
            <w:tcW w:w="8640" w:type="dxa"/>
          </w:tcPr>
          <w:p w14:paraId="40688955" w14:textId="77777777" w:rsidR="006808FB" w:rsidRDefault="006D0E22" w:rsidP="00823D7B">
            <w:pPr>
              <w:pStyle w:val="Title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  <w:p w14:paraId="07A18F7E" w14:textId="4E1EBF14" w:rsidR="006D0E22" w:rsidRPr="00664262" w:rsidRDefault="006D0E22" w:rsidP="00823D7B">
            <w:pPr>
              <w:pStyle w:val="Title"/>
              <w:rPr>
                <w:color w:val="auto"/>
              </w:rPr>
            </w:pPr>
            <w:proofErr w:type="spellStart"/>
            <w:r>
              <w:t>Tên</w:t>
            </w:r>
            <w:proofErr w:type="spellEnd"/>
            <w:r>
              <w:t xml:space="preserve">: </w:t>
            </w:r>
            <w:r w:rsidR="000C6BE6">
              <w:t>ĐINH NHƯ TÂN</w:t>
            </w:r>
          </w:p>
        </w:tc>
      </w:tr>
    </w:tbl>
    <w:p w14:paraId="1C30A461" w14:textId="0EF37855" w:rsidR="006808FB" w:rsidRPr="006808FB" w:rsidRDefault="006D0E22" w:rsidP="005F71E0">
      <w:pPr>
        <w:pStyle w:val="Subtitle"/>
      </w:pPr>
      <w:proofErr w:type="spellStart"/>
      <w:r>
        <w:t>Tuần</w:t>
      </w:r>
      <w:proofErr w:type="spellEnd"/>
      <w:r>
        <w:t xml:space="preserve"> 3 </w:t>
      </w:r>
      <w:r w:rsidR="006808FB">
        <w:t xml:space="preserve"> </w:t>
      </w:r>
      <w:r w:rsidR="006808FB" w:rsidRPr="006E2D31">
        <w:t xml:space="preserve">- </w:t>
      </w:r>
      <w:r>
        <w:t>30/8</w:t>
      </w:r>
    </w:p>
    <w:p w14:paraId="111EE685" w14:textId="0463EA95" w:rsidR="00723BE2" w:rsidRPr="00A44734" w:rsidRDefault="006D0E22" w:rsidP="00723BE2">
      <w:pPr>
        <w:pStyle w:val="Heading1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697E4884" w14:textId="57CBFA98" w:rsidR="00723BE2" w:rsidRPr="00A44734" w:rsidRDefault="000C6BE6" w:rsidP="005F71E0">
      <w:pPr>
        <w:pStyle w:val="ListParagraph"/>
        <w:numPr>
          <w:ilvl w:val="0"/>
          <w:numId w:val="22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messenger, telegram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colaboration</w:t>
      </w:r>
      <w:proofErr w:type="spellEnd"/>
      <w:r>
        <w:t>.</w:t>
      </w:r>
    </w:p>
    <w:p w14:paraId="0CF2E363" w14:textId="0D8BB783" w:rsidR="000C6BE6" w:rsidRPr="00A44734" w:rsidRDefault="000C6BE6" w:rsidP="000C6BE6">
      <w:pPr>
        <w:pStyle w:val="ListParagraph"/>
        <w:numPr>
          <w:ilvl w:val="0"/>
          <w:numId w:val="2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196A722F" w14:textId="1880E711" w:rsidR="00683AD8" w:rsidRDefault="000C6BE6" w:rsidP="005F71E0">
      <w:pPr>
        <w:pStyle w:val="ListParagraph"/>
        <w:numPr>
          <w:ilvl w:val="0"/>
          <w:numId w:val="22"/>
        </w:numPr>
      </w:pPr>
      <w:proofErr w:type="spellStart"/>
      <w:r>
        <w:t>Nêu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task 1</w:t>
      </w:r>
    </w:p>
    <w:p w14:paraId="242D2449" w14:textId="32890C91" w:rsidR="00BF0D43" w:rsidRPr="00A44734" w:rsidRDefault="00BF0D43" w:rsidP="005F71E0">
      <w:pPr>
        <w:pStyle w:val="ListParagraph"/>
        <w:numPr>
          <w:ilvl w:val="0"/>
          <w:numId w:val="22"/>
        </w:numPr>
      </w:pPr>
      <w:proofErr w:type="spellStart"/>
      <w:r>
        <w:t>Lên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use case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3AB257B" w14:textId="799E4FD9" w:rsidR="00A44734" w:rsidRDefault="00907F3C" w:rsidP="00723BE2">
      <w:pPr>
        <w:pStyle w:val="Heading1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7C9A032" w14:textId="3351D3AE" w:rsidR="00A44734" w:rsidRPr="00A44734" w:rsidRDefault="00BF0D43" w:rsidP="005F71E0">
      <w:pPr>
        <w:pStyle w:val="ListParagraph"/>
        <w:numPr>
          <w:ilvl w:val="0"/>
          <w:numId w:val="23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0D138711" w14:textId="2E3BF811" w:rsidR="00A44734" w:rsidRPr="00A44734" w:rsidRDefault="00BF0D43" w:rsidP="005F71E0">
      <w:pPr>
        <w:pStyle w:val="ListParagraph"/>
        <w:numPr>
          <w:ilvl w:val="0"/>
          <w:numId w:val="23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hiều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131560A" w14:textId="1F222DD4" w:rsidR="00A44734" w:rsidRDefault="00BF0D43" w:rsidP="005F71E0">
      <w:pPr>
        <w:pStyle w:val="ListParagraph"/>
        <w:numPr>
          <w:ilvl w:val="0"/>
          <w:numId w:val="23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task 1.1</w:t>
      </w:r>
    </w:p>
    <w:p w14:paraId="7D44D4A3" w14:textId="7A7EE98B" w:rsidR="00BF0D43" w:rsidRDefault="00BF0D43" w:rsidP="005F71E0">
      <w:pPr>
        <w:pStyle w:val="ListParagraph"/>
        <w:numPr>
          <w:ilvl w:val="0"/>
          <w:numId w:val="23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use case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CBEA6AF" w14:textId="27BE009D" w:rsidR="00A44734" w:rsidRDefault="00907F3C" w:rsidP="005F71E0">
      <w:pPr>
        <w:pStyle w:val="Heading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590D5460" w14:textId="7F10FB91" w:rsidR="00A44734" w:rsidRPr="00A44734" w:rsidRDefault="00BF0D43" w:rsidP="005F71E0">
      <w:pPr>
        <w:pStyle w:val="ListParagraph"/>
        <w:numPr>
          <w:ilvl w:val="0"/>
          <w:numId w:val="24"/>
        </w:numPr>
      </w:pPr>
      <w:r>
        <w:t>POS system</w:t>
      </w:r>
    </w:p>
    <w:p w14:paraId="6F6AC7AE" w14:textId="421482E1" w:rsidR="00A44734" w:rsidRPr="00A44734" w:rsidRDefault="00BF0D43" w:rsidP="005F71E0">
      <w:pPr>
        <w:pStyle w:val="ListParagraph"/>
        <w:numPr>
          <w:ilvl w:val="0"/>
          <w:numId w:val="24"/>
        </w:numPr>
      </w:pPr>
      <w:r>
        <w:t>Use case diagram</w:t>
      </w:r>
    </w:p>
    <w:p w14:paraId="6E7B521F" w14:textId="0B1D578E" w:rsidR="00A44734" w:rsidRDefault="00BF0D43" w:rsidP="005F71E0">
      <w:pPr>
        <w:pStyle w:val="ListParagraph"/>
        <w:numPr>
          <w:ilvl w:val="0"/>
          <w:numId w:val="2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FB4A3FF" w14:textId="0A66208C" w:rsidR="00BF0D43" w:rsidRDefault="00BF0D43" w:rsidP="005F71E0">
      <w:pPr>
        <w:pStyle w:val="ListParagraph"/>
        <w:numPr>
          <w:ilvl w:val="0"/>
          <w:numId w:val="2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C0A6F78" w14:textId="519CD459" w:rsidR="00E137D3" w:rsidRDefault="006D0E22" w:rsidP="00A44734">
      <w:pPr>
        <w:pStyle w:val="Heading1"/>
      </w:pPr>
      <w:proofErr w:type="spellStart"/>
      <w:r>
        <w:t>ChangeLog</w:t>
      </w:r>
      <w:proofErr w:type="spellEnd"/>
      <w:r w:rsidR="00907F3C">
        <w:t xml:space="preserve"> (</w:t>
      </w:r>
      <w:proofErr w:type="spellStart"/>
      <w:r w:rsidR="00907F3C">
        <w:t>Github</w:t>
      </w:r>
      <w:proofErr w:type="spellEnd"/>
      <w:r w:rsidR="00907F3C">
        <w:t>)</w:t>
      </w:r>
    </w:p>
    <w:p w14:paraId="7B1CCC2D" w14:textId="0FCC6E37" w:rsidR="006808FB" w:rsidRDefault="00BF0D43" w:rsidP="00907F3C">
      <w:pPr>
        <w:pStyle w:val="ListParagraph"/>
        <w:numPr>
          <w:ilvl w:val="0"/>
          <w:numId w:val="26"/>
        </w:numPr>
      </w:pPr>
      <w:r>
        <w:t>02/09/2021</w:t>
      </w:r>
      <w:r w:rsidR="00907F3C">
        <w:t>:</w:t>
      </w:r>
      <w:r>
        <w:t xml:space="preserve"> Tan’s first idea</w:t>
      </w:r>
    </w:p>
    <w:p w14:paraId="7E3A2516" w14:textId="6282BE71" w:rsidR="00BF0D43" w:rsidRDefault="00BF0D43" w:rsidP="00907F3C">
      <w:pPr>
        <w:pStyle w:val="ListParagraph"/>
        <w:numPr>
          <w:ilvl w:val="0"/>
          <w:numId w:val="26"/>
        </w:numPr>
      </w:pPr>
      <w:r>
        <w:t xml:space="preserve">03/09/2021: </w:t>
      </w:r>
      <w:r w:rsidRPr="00BF0D43">
        <w:t>Tan's first idea about use-case</w:t>
      </w:r>
    </w:p>
    <w:p w14:paraId="1EE0F51E" w14:textId="3EAA7A2C" w:rsidR="00907F3C" w:rsidRDefault="00907F3C" w:rsidP="00907F3C">
      <w:pPr>
        <w:pStyle w:val="Heading1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5DFEAF93" w14:textId="0A238ECA" w:rsidR="00907F3C" w:rsidRPr="006808FB" w:rsidRDefault="00BF0D43" w:rsidP="00BF0D43">
      <w:pPr>
        <w:pStyle w:val="ListParagraph"/>
        <w:numPr>
          <w:ilvl w:val="0"/>
          <w:numId w:val="24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web, webapp</w:t>
      </w:r>
    </w:p>
    <w:p w14:paraId="131A594B" w14:textId="498FE931" w:rsidR="00907F3C" w:rsidRDefault="00907F3C" w:rsidP="00907F3C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4F6BE047" w14:textId="37576B64" w:rsidR="00907F3C" w:rsidRPr="006808FB" w:rsidRDefault="00BF0D43" w:rsidP="00BF0D43">
      <w:pPr>
        <w:pStyle w:val="ListParagraph"/>
        <w:numPr>
          <w:ilvl w:val="0"/>
          <w:numId w:val="24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thêm</w:t>
      </w:r>
      <w:proofErr w:type="spellEnd"/>
    </w:p>
    <w:p w14:paraId="29E7983D" w14:textId="35D6DF35" w:rsidR="00430F65" w:rsidRDefault="00430F65" w:rsidP="00907F3C">
      <w:pPr>
        <w:pStyle w:val="Subtitle"/>
      </w:pPr>
    </w:p>
    <w:sectPr w:rsidR="00430F65" w:rsidSect="00703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053B7" w14:textId="77777777" w:rsidR="00C51F4E" w:rsidRDefault="00C51F4E" w:rsidP="006A0B6E">
      <w:r>
        <w:separator/>
      </w:r>
    </w:p>
  </w:endnote>
  <w:endnote w:type="continuationSeparator" w:id="0">
    <w:p w14:paraId="001B7FB3" w14:textId="77777777" w:rsidR="00C51F4E" w:rsidRDefault="00C51F4E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67346" w14:textId="77777777"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03505" w14:textId="77777777"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6AABA" w14:textId="77777777"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B914D" w14:textId="77777777" w:rsidR="00C51F4E" w:rsidRDefault="00C51F4E" w:rsidP="006A0B6E">
      <w:r>
        <w:separator/>
      </w:r>
    </w:p>
  </w:footnote>
  <w:footnote w:type="continuationSeparator" w:id="0">
    <w:p w14:paraId="17A54AA7" w14:textId="77777777" w:rsidR="00C51F4E" w:rsidRDefault="00C51F4E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E4B9D" w14:textId="77777777"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FEAF7" w14:textId="77777777"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0BEAC" w14:textId="77777777"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A780B5" wp14:editId="4301874E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08AE2AD" id="Rectangle 5" o:spid="_x0000_s1026" alt="Yellow rectangle" style="position:absolute;margin-left:84.75pt;margin-top:106.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7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0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4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7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26"/>
  </w:num>
  <w:num w:numId="5">
    <w:abstractNumId w:val="23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2"/>
  </w:num>
  <w:num w:numId="18">
    <w:abstractNumId w:val="2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0"/>
  </w:num>
  <w:num w:numId="22">
    <w:abstractNumId w:val="18"/>
  </w:num>
  <w:num w:numId="23">
    <w:abstractNumId w:val="24"/>
  </w:num>
  <w:num w:numId="24">
    <w:abstractNumId w:val="13"/>
  </w:num>
  <w:num w:numId="25">
    <w:abstractNumId w:val="17"/>
  </w:num>
  <w:num w:numId="26">
    <w:abstractNumId w:val="15"/>
  </w:num>
  <w:num w:numId="27">
    <w:abstractNumId w:val="27"/>
  </w:num>
  <w:num w:numId="28">
    <w:abstractNumId w:val="11"/>
  </w:num>
  <w:num w:numId="29">
    <w:abstractNumId w:val="1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22"/>
    <w:rsid w:val="00002BD9"/>
    <w:rsid w:val="000156D6"/>
    <w:rsid w:val="00032122"/>
    <w:rsid w:val="000A677A"/>
    <w:rsid w:val="000C2FE2"/>
    <w:rsid w:val="000C6BE6"/>
    <w:rsid w:val="000D0FCD"/>
    <w:rsid w:val="00114474"/>
    <w:rsid w:val="00165527"/>
    <w:rsid w:val="001819EE"/>
    <w:rsid w:val="001837AA"/>
    <w:rsid w:val="00183E80"/>
    <w:rsid w:val="001D097A"/>
    <w:rsid w:val="002102FA"/>
    <w:rsid w:val="00221CC1"/>
    <w:rsid w:val="00232BD4"/>
    <w:rsid w:val="002F12E0"/>
    <w:rsid w:val="002F7B3F"/>
    <w:rsid w:val="002F7E28"/>
    <w:rsid w:val="0035539F"/>
    <w:rsid w:val="00383298"/>
    <w:rsid w:val="003F76AF"/>
    <w:rsid w:val="00430F65"/>
    <w:rsid w:val="004328DA"/>
    <w:rsid w:val="00434C6E"/>
    <w:rsid w:val="00445F89"/>
    <w:rsid w:val="00462AF2"/>
    <w:rsid w:val="004B4C42"/>
    <w:rsid w:val="004B751B"/>
    <w:rsid w:val="004D26DD"/>
    <w:rsid w:val="004F555D"/>
    <w:rsid w:val="00505907"/>
    <w:rsid w:val="005273BA"/>
    <w:rsid w:val="0059622C"/>
    <w:rsid w:val="005C1593"/>
    <w:rsid w:val="005F1D4B"/>
    <w:rsid w:val="005F34B3"/>
    <w:rsid w:val="005F38A4"/>
    <w:rsid w:val="005F71E0"/>
    <w:rsid w:val="00610CD6"/>
    <w:rsid w:val="00664262"/>
    <w:rsid w:val="006808FB"/>
    <w:rsid w:val="00683AD8"/>
    <w:rsid w:val="006A0B6E"/>
    <w:rsid w:val="006D0E22"/>
    <w:rsid w:val="006E2D31"/>
    <w:rsid w:val="006E6FD9"/>
    <w:rsid w:val="00703D67"/>
    <w:rsid w:val="00707842"/>
    <w:rsid w:val="00715A0A"/>
    <w:rsid w:val="00720141"/>
    <w:rsid w:val="00723BE2"/>
    <w:rsid w:val="00727443"/>
    <w:rsid w:val="00743E01"/>
    <w:rsid w:val="007A3694"/>
    <w:rsid w:val="007B6341"/>
    <w:rsid w:val="00823D7B"/>
    <w:rsid w:val="00843EA3"/>
    <w:rsid w:val="0086638E"/>
    <w:rsid w:val="00887863"/>
    <w:rsid w:val="008C1EF6"/>
    <w:rsid w:val="008E23DB"/>
    <w:rsid w:val="008E2B0D"/>
    <w:rsid w:val="00907F3C"/>
    <w:rsid w:val="009241DD"/>
    <w:rsid w:val="00952B4B"/>
    <w:rsid w:val="00972305"/>
    <w:rsid w:val="00A41E6D"/>
    <w:rsid w:val="00A44734"/>
    <w:rsid w:val="00A64188"/>
    <w:rsid w:val="00A660DB"/>
    <w:rsid w:val="00A71AF0"/>
    <w:rsid w:val="00A846D0"/>
    <w:rsid w:val="00AD3B3D"/>
    <w:rsid w:val="00B037F9"/>
    <w:rsid w:val="00B14EFB"/>
    <w:rsid w:val="00B50FE9"/>
    <w:rsid w:val="00B516E1"/>
    <w:rsid w:val="00B55472"/>
    <w:rsid w:val="00B6311C"/>
    <w:rsid w:val="00BA5AC5"/>
    <w:rsid w:val="00BB2EE1"/>
    <w:rsid w:val="00BB5FF6"/>
    <w:rsid w:val="00BF0D43"/>
    <w:rsid w:val="00C37782"/>
    <w:rsid w:val="00C47922"/>
    <w:rsid w:val="00C51F4E"/>
    <w:rsid w:val="00C61E66"/>
    <w:rsid w:val="00C721A9"/>
    <w:rsid w:val="00C92D34"/>
    <w:rsid w:val="00CA260E"/>
    <w:rsid w:val="00CB2F1F"/>
    <w:rsid w:val="00CD5704"/>
    <w:rsid w:val="00DD5CC5"/>
    <w:rsid w:val="00E137D3"/>
    <w:rsid w:val="00E261B4"/>
    <w:rsid w:val="00EA095D"/>
    <w:rsid w:val="00F37FE5"/>
    <w:rsid w:val="00F60DEB"/>
    <w:rsid w:val="00F810E2"/>
    <w:rsid w:val="00FB087B"/>
    <w:rsid w:val="00FB3DB6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7FEF36"/>
  <w15:docId w15:val="{56430A1F-3BA7-40CC-9B5C-4C601C9D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Employee%20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report.dotx</Template>
  <TotalTime>206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Tân Đinh Như</cp:lastModifiedBy>
  <cp:revision>3</cp:revision>
  <dcterms:created xsi:type="dcterms:W3CDTF">2021-09-01T00:26:00Z</dcterms:created>
  <dcterms:modified xsi:type="dcterms:W3CDTF">2021-09-03T08:22:00Z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